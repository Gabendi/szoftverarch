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62CB" w14:textId="21C00B7F" w:rsidR="0063585C" w:rsidRPr="004851C7" w:rsidRDefault="00760739" w:rsidP="00D429F2">
      <w:pPr>
        <w:pStyle w:val="Cmlaplog"/>
      </w:pPr>
      <w:r w:rsidRPr="004851C7">
        <w:rPr>
          <w:noProof/>
          <w:lang w:eastAsia="hu-HU"/>
        </w:rPr>
        <w:drawing>
          <wp:inline distT="0" distB="0" distL="0" distR="0" wp14:anchorId="5D62D356" wp14:editId="5A742426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09D00D2E" w14:textId="5244B61A" w:rsidR="004851C7" w:rsidRDefault="00C71013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7404F7">
        <w:t>Automatizálási és Alkalmazott Informatika</w:t>
      </w:r>
      <w:r w:rsidR="005202C0">
        <w:t xml:space="preserve"> Tanszék</w:t>
      </w:r>
      <w:r>
        <w:fldChar w:fldCharType="end"/>
      </w:r>
    </w:p>
    <w:p w14:paraId="0D9666B2" w14:textId="77777777" w:rsidR="004851C7" w:rsidRDefault="004851C7"/>
    <w:p w14:paraId="5DEE6AFE" w14:textId="77777777" w:rsidR="004851C7" w:rsidRDefault="004851C7"/>
    <w:p w14:paraId="1E8B722F" w14:textId="77777777" w:rsidR="004851C7" w:rsidRDefault="004851C7"/>
    <w:p w14:paraId="66A83BBB" w14:textId="77777777" w:rsidR="004851C7" w:rsidRDefault="004851C7"/>
    <w:p w14:paraId="5F0859C9" w14:textId="77777777" w:rsidR="004851C7" w:rsidRDefault="004851C7"/>
    <w:p w14:paraId="5E696097" w14:textId="77777777" w:rsidR="004851C7" w:rsidRDefault="004851C7"/>
    <w:p w14:paraId="0BAB6244" w14:textId="77777777" w:rsidR="004851C7" w:rsidRPr="00B50CAA" w:rsidRDefault="004851C7"/>
    <w:p w14:paraId="48E58346" w14:textId="17F4D6E7" w:rsidR="0063585C" w:rsidRPr="00B50CAA" w:rsidRDefault="00C71013" w:rsidP="00171054">
      <w:pPr>
        <w:pStyle w:val="Cmlapszerz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1A5E39">
        <w:t>Nagy Bence, Németh Gábor</w:t>
      </w:r>
      <w:r>
        <w:fldChar w:fldCharType="end"/>
      </w:r>
    </w:p>
    <w:p w14:paraId="27E9F397" w14:textId="55999805" w:rsidR="0063585C" w:rsidRPr="00B50CAA" w:rsidRDefault="001A5E39">
      <w:pPr>
        <w:pStyle w:val="Cm"/>
      </w:pPr>
      <w:r>
        <w:t>SWARM szimulátor</w:t>
      </w:r>
    </w:p>
    <w:p w14:paraId="5532B58E" w14:textId="28CC9999" w:rsidR="0063585C" w:rsidRPr="00B50CAA" w:rsidRDefault="001A5E39" w:rsidP="009C1C93">
      <w:pPr>
        <w:pStyle w:val="Alcm"/>
      </w:pPr>
      <w:r>
        <w:t>Szoftverarchitektúrák házi feladat</w:t>
      </w:r>
    </w:p>
    <w:p w14:paraId="156BF04A" w14:textId="49661E1C" w:rsidR="0063585C" w:rsidRPr="00D429F2" w:rsidRDefault="00760739" w:rsidP="009C1C93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723DD6CB">
                <wp:simplePos x="0" y="0"/>
                <wp:positionH relativeFrom="page">
                  <wp:posOffset>2602865</wp:posOffset>
                </wp:positionH>
                <wp:positionV relativeFrom="paragraph">
                  <wp:posOffset>362585</wp:posOffset>
                </wp:positionV>
                <wp:extent cx="2879725" cy="1028700"/>
                <wp:effectExtent l="2540" t="0" r="3810" b="44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171054">
                            <w:pPr>
                              <w:keepLines/>
                              <w:spacing w:after="0"/>
                              <w:ind w:firstLine="0"/>
                              <w:jc w:val="center"/>
                              <w:rPr>
                                <w:smallCaps/>
                              </w:rPr>
                            </w:pPr>
                            <w:r>
                              <w:rPr>
                                <w:smallCaps/>
                              </w:rPr>
                              <w:t>Konzulens</w:t>
                            </w:r>
                          </w:p>
                          <w:p w14:paraId="5B11A3E3" w14:textId="385CF47D" w:rsidR="0063585C" w:rsidRDefault="0077362E" w:rsidP="00171054">
                            <w:pPr>
                              <w:pStyle w:val="Cmlapszerz"/>
                            </w:pPr>
                            <w:r>
                              <w:t>Dr. Blázovics László</w:t>
                            </w:r>
                          </w:p>
                          <w:p w14:paraId="4EC91467" w14:textId="414F219B" w:rsidR="0063585C" w:rsidRDefault="0063585C" w:rsidP="009C1C93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1E4386">
                              <w:rPr>
                                <w:noProof/>
                              </w:rPr>
                              <w:t>2021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95pt;margin-top:28.55pt;width:226.75pt;height:8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" stroked="f">
                <v:textbox>
                  <w:txbxContent>
                    <w:p w14:paraId="32720409" w14:textId="77777777" w:rsidR="0063585C" w:rsidRDefault="0063585C" w:rsidP="00171054">
                      <w:pPr>
                        <w:keepLines/>
                        <w:spacing w:after="0"/>
                        <w:ind w:firstLine="0"/>
                        <w:jc w:val="center"/>
                        <w:rPr>
                          <w:smallCaps/>
                        </w:rPr>
                      </w:pPr>
                      <w:r>
                        <w:rPr>
                          <w:smallCaps/>
                        </w:rPr>
                        <w:t>Konzulens</w:t>
                      </w:r>
                    </w:p>
                    <w:p w14:paraId="5B11A3E3" w14:textId="385CF47D" w:rsidR="0063585C" w:rsidRDefault="0077362E" w:rsidP="00171054">
                      <w:pPr>
                        <w:pStyle w:val="Cmlapszerz"/>
                      </w:pPr>
                      <w:r>
                        <w:t>Dr. Blázovics László</w:t>
                      </w:r>
                    </w:p>
                    <w:p w14:paraId="4EC91467" w14:textId="414F219B" w:rsidR="0063585C" w:rsidRDefault="0063585C" w:rsidP="009C1C93">
                      <w:pPr>
                        <w:spacing w:after="0"/>
                        <w:ind w:firstLine="0"/>
                        <w:jc w:val="center"/>
                      </w:pPr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1E4386">
                        <w:rPr>
                          <w:noProof/>
                        </w:rPr>
                        <w:t>2021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1E4386">
      <w:pPr>
        <w:pStyle w:val="Fejezetcmtartalomjegyzknlkl"/>
      </w:pPr>
      <w:r w:rsidRPr="00B50CAA">
        <w:lastRenderedPageBreak/>
        <w:t>Tartalomjegyzék</w:t>
      </w:r>
    </w:p>
    <w:p w14:paraId="35A75899" w14:textId="2A698CE2" w:rsidR="00455B94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163734" w:history="1">
        <w:r w:rsidR="00455B94" w:rsidRPr="00F53BCE">
          <w:rPr>
            <w:rStyle w:val="Hiperhivatkozs"/>
            <w:noProof/>
          </w:rPr>
          <w:t>1 Az alkalmazás célja, funkciói és környezete</w:t>
        </w:r>
        <w:r w:rsidR="00455B94">
          <w:rPr>
            <w:noProof/>
            <w:webHidden/>
          </w:rPr>
          <w:tab/>
        </w:r>
        <w:r w:rsidR="00455B94">
          <w:rPr>
            <w:noProof/>
            <w:webHidden/>
          </w:rPr>
          <w:fldChar w:fldCharType="begin"/>
        </w:r>
        <w:r w:rsidR="00455B94">
          <w:rPr>
            <w:noProof/>
            <w:webHidden/>
          </w:rPr>
          <w:instrText xml:space="preserve"> PAGEREF _Toc88163734 \h </w:instrText>
        </w:r>
        <w:r w:rsidR="00455B94">
          <w:rPr>
            <w:noProof/>
            <w:webHidden/>
          </w:rPr>
        </w:r>
        <w:r w:rsidR="00455B94">
          <w:rPr>
            <w:noProof/>
            <w:webHidden/>
          </w:rPr>
          <w:fldChar w:fldCharType="separate"/>
        </w:r>
        <w:r w:rsidR="00455B94">
          <w:rPr>
            <w:noProof/>
            <w:webHidden/>
          </w:rPr>
          <w:t>3</w:t>
        </w:r>
        <w:r w:rsidR="00455B94">
          <w:rPr>
            <w:noProof/>
            <w:webHidden/>
          </w:rPr>
          <w:fldChar w:fldCharType="end"/>
        </w:r>
      </w:hyperlink>
    </w:p>
    <w:p w14:paraId="6FFEC051" w14:textId="085DBFF0" w:rsidR="00455B94" w:rsidRDefault="00455B9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163735" w:history="1">
        <w:r w:rsidRPr="00F53BCE">
          <w:rPr>
            <w:rStyle w:val="Hiperhivatkozs"/>
            <w:noProof/>
          </w:rPr>
          <w:t>1.1 Feladatkiírás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_Toc88163735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24E25B" w14:textId="36BEC352" w:rsidR="00455B94" w:rsidRDefault="00455B9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163736" w:history="1">
        <w:r w:rsidRPr="00F53BCE">
          <w:rPr>
            <w:rStyle w:val="Hiperhivatkozs"/>
            <w:noProof/>
          </w:rPr>
          <w:t>1.2 Az alkalmazás funkciói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_Toc88163736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0C8B81" w14:textId="27196B27" w:rsidR="00455B94" w:rsidRDefault="00455B9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163737" w:history="1">
        <w:r w:rsidRPr="00F53BCE">
          <w:rPr>
            <w:rStyle w:val="Hiperhivatkozs"/>
            <w:noProof/>
          </w:rPr>
          <w:t>1.3 A szoftver környezete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_Toc88163737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50DAE3" w14:textId="5B72597C" w:rsidR="00455B94" w:rsidRDefault="00455B9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163738" w:history="1">
        <w:r w:rsidRPr="00F53BCE">
          <w:rPr>
            <w:rStyle w:val="Hiperhivatkozs"/>
            <w:noProof/>
          </w:rPr>
          <w:t>2 Megvalósítás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_Toc88163738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E9F63A" w14:textId="2A46022F" w:rsidR="00455B94" w:rsidRDefault="00455B9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163739" w:history="1">
        <w:r w:rsidRPr="00F53BCE">
          <w:rPr>
            <w:rStyle w:val="Hiperhivatkozs"/>
            <w:noProof/>
          </w:rPr>
          <w:t>3 Az alkalmazás telepítése,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_Toc88163739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97FF04" w14:textId="2259375B" w:rsidR="00455B94" w:rsidRDefault="00455B9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163740" w:history="1">
        <w:r w:rsidRPr="00F53BCE">
          <w:rPr>
            <w:rStyle w:val="Hiperhivatkozs"/>
            <w:noProof/>
          </w:rPr>
          <w:t>3.1 Az alkalmazás funkciói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_Toc88163740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1EFE51" w14:textId="2C2E3D58" w:rsidR="00455B94" w:rsidRDefault="00455B94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88163741" w:history="1">
        <w:r w:rsidRPr="00F53BCE">
          <w:rPr>
            <w:rStyle w:val="Hiperhivatkozs"/>
            <w:noProof/>
          </w:rPr>
          <w:t>3.2 Példa bemenet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_Toc88163741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0F364D" w14:textId="1430B07E" w:rsidR="00455B94" w:rsidRDefault="00455B9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163742" w:history="1">
        <w:r w:rsidRPr="00F53BCE">
          <w:rPr>
            <w:rStyle w:val="Hiperhivatkozs"/>
            <w:noProof/>
          </w:rPr>
          <w:t>4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_Toc88163742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A30FBF" w14:textId="0C285750" w:rsidR="00455B94" w:rsidRDefault="00455B9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163743" w:history="1">
        <w:r w:rsidRPr="00F53BCE">
          <w:rPr>
            <w:rStyle w:val="Hiperhivatkozs"/>
            <w:noProof/>
          </w:rPr>
          <w:t>Felhasznált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_Toc88163743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A0022E" w14:textId="270B3679" w:rsidR="00455B94" w:rsidRDefault="00455B9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163744" w:history="1">
        <w:r w:rsidRPr="00F53BCE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_Toc88163744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28078DB" w14:textId="061859F7" w:rsidR="00455B94" w:rsidRDefault="00455B94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88163745" w:history="1">
        <w:r w:rsidRPr="00F53BCE">
          <w:rPr>
            <w:rStyle w:val="Hiperhivatkozs"/>
            <w:noProof/>
          </w:rPr>
          <w:t>Függelék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_Toc88163745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B0DC16" w14:textId="15A90A61" w:rsidR="00730B3C" w:rsidRDefault="00730B3C">
      <w:r>
        <w:rPr>
          <w:b/>
          <w:bCs/>
        </w:rPr>
        <w:fldChar w:fldCharType="end"/>
      </w:r>
    </w:p>
    <w:p w14:paraId="78F7E073" w14:textId="77777777" w:rsidR="0063585C" w:rsidRPr="00B50CAA" w:rsidRDefault="0063585C">
      <w:pPr>
        <w:pStyle w:val="Kpalrs"/>
      </w:pPr>
    </w:p>
    <w:p w14:paraId="0E7269D1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31536188" w14:textId="4CECEFA3" w:rsidR="001A57BC" w:rsidRDefault="002A76E7" w:rsidP="001E4386">
      <w:pPr>
        <w:pStyle w:val="Cmsor1"/>
      </w:pPr>
      <w:bookmarkStart w:id="0" w:name="_Toc88163734"/>
      <w:r>
        <w:lastRenderedPageBreak/>
        <w:t>Az alkalmazás célja, funkciói és környezete</w:t>
      </w:r>
      <w:bookmarkEnd w:id="0"/>
    </w:p>
    <w:p w14:paraId="03116218" w14:textId="0FD5DB21" w:rsidR="001E4386" w:rsidRDefault="001E4386" w:rsidP="001E4386">
      <w:pPr>
        <w:pStyle w:val="Cmsor2"/>
      </w:pPr>
      <w:bookmarkStart w:id="1" w:name="_Toc88163735"/>
      <w:r w:rsidRPr="001E4386">
        <w:t>Feladatkiírás</w:t>
      </w:r>
      <w:bookmarkEnd w:id="1"/>
    </w:p>
    <w:p w14:paraId="1A443D4F" w14:textId="03A24A65" w:rsidR="008A6D77" w:rsidRPr="008A6D77" w:rsidRDefault="008A6D77" w:rsidP="008A6D77">
      <w:r>
        <w:t>A feladat célja egy diszkrét idejű, diszkrét, véges állapotterű szimulációs környezet megvalósítása, amely akár 1000 egyed egyidejű viselkedését képes szimulálni.</w:t>
      </w:r>
    </w:p>
    <w:p w14:paraId="4F01FE1E" w14:textId="4933D958" w:rsidR="001E4386" w:rsidRDefault="001E4386" w:rsidP="001E4386">
      <w:pPr>
        <w:pStyle w:val="Cmsor2"/>
      </w:pPr>
      <w:bookmarkStart w:id="2" w:name="_Toc88163736"/>
      <w:r w:rsidRPr="001E4386">
        <w:t>Az alkalmazás funkciói</w:t>
      </w:r>
      <w:bookmarkEnd w:id="2"/>
    </w:p>
    <w:p w14:paraId="6525E8FF" w14:textId="0CF1DA5F" w:rsidR="008A6D77" w:rsidRDefault="00CF09DC" w:rsidP="008A6D77">
      <w:r>
        <w:t>A szimuláció elindítását a felhasználó parancssorból végezheti el, amely során meg kell adnia egy előre definiált leíró nyelven (továbbiakban: script) készült fájlt, amely tartalmazza a</w:t>
      </w:r>
      <w:r w:rsidR="00AC5163">
        <w:t>z</w:t>
      </w:r>
      <w:r>
        <w:t xml:space="preserve"> állapottér</w:t>
      </w:r>
      <w:r w:rsidR="00AC5163">
        <w:t xml:space="preserve"> inicializációját, illetve az egyes egyedekhez tartozó számítási szabályokat. </w:t>
      </w:r>
    </w:p>
    <w:p w14:paraId="35531C38" w14:textId="22BD9779" w:rsidR="00AC5163" w:rsidRDefault="00AC5163" w:rsidP="008A6D77">
      <w:r>
        <w:t>A szimuláció megállítását a szimuláció futása közben a megfelelő gomb lenyomásával</w:t>
      </w:r>
      <w:r w:rsidR="000110AB">
        <w:t xml:space="preserve"> történik meg, amely lehetőséget ad a betekintésre, illetve </w:t>
      </w:r>
    </w:p>
    <w:p w14:paraId="644B5A2A" w14:textId="425CF94F" w:rsidR="00CF09DC" w:rsidRPr="00AC5163" w:rsidRDefault="00AC5163" w:rsidP="008A6D77">
      <w:r>
        <w:t xml:space="preserve">A követelmények pontos definíciói elérhetőek a </w:t>
      </w:r>
      <w:r w:rsidRPr="00AC5163">
        <w:rPr>
          <w:i/>
          <w:iCs/>
        </w:rPr>
        <w:t>Követelményspecifikáció</w:t>
      </w:r>
      <w:r>
        <w:t xml:space="preserve"> dokumentum </w:t>
      </w:r>
      <w:r w:rsidRPr="00AC5163">
        <w:rPr>
          <w:i/>
          <w:iCs/>
        </w:rPr>
        <w:t>Követelmények</w:t>
      </w:r>
      <w:r>
        <w:rPr>
          <w:i/>
          <w:iCs/>
        </w:rPr>
        <w:t xml:space="preserve"> </w:t>
      </w:r>
      <w:r>
        <w:t>fejezetében.</w:t>
      </w:r>
    </w:p>
    <w:p w14:paraId="04FC9F04" w14:textId="3F509AF2" w:rsidR="001E4386" w:rsidRDefault="001E4386" w:rsidP="001E4386">
      <w:pPr>
        <w:pStyle w:val="Cmsor2"/>
      </w:pPr>
      <w:bookmarkStart w:id="3" w:name="_Toc88163737"/>
      <w:r>
        <w:t>A szoftver környezete</w:t>
      </w:r>
      <w:bookmarkEnd w:id="3"/>
    </w:p>
    <w:p w14:paraId="12FDF41E" w14:textId="12863BDA" w:rsidR="00C017FE" w:rsidRDefault="00AC5163" w:rsidP="00C017FE">
      <w:r>
        <w:t>Mivel a</w:t>
      </w:r>
      <w:r w:rsidR="00C017FE">
        <w:t xml:space="preserve"> cél egy olyan</w:t>
      </w:r>
      <w:r>
        <w:t xml:space="preserve"> alkalmazás </w:t>
      </w:r>
      <w:r w:rsidR="00C017FE">
        <w:t xml:space="preserve">fejlesztése volt, amely akár nagy egyedszám mellett is valós idejű szimulációra képes, ezért - az ilyen jellegű problémákhoz legjobban illeszkedő - C++20 nyelvet választottuk. </w:t>
      </w:r>
    </w:p>
    <w:p w14:paraId="42B2E593" w14:textId="1D2A5322" w:rsidR="00C017FE" w:rsidRDefault="00C017FE" w:rsidP="00C017FE">
      <w:pPr>
        <w:ind w:firstLine="0"/>
      </w:pPr>
      <w:r>
        <w:tab/>
        <w:t xml:space="preserve">A nyelv által platformfüggetlen környezetet kapunk, amely </w:t>
      </w:r>
      <w:r w:rsidR="00BE25AE">
        <w:t xml:space="preserve">által az alkalmazás </w:t>
      </w:r>
      <w:r>
        <w:t xml:space="preserve">akár egy beágyazott rendszer részeként is üzemelhet, </w:t>
      </w:r>
      <w:r w:rsidR="00450FE7">
        <w:t>illetve némi módosítással (C++/CLI wrapper)</w:t>
      </w:r>
      <w:r>
        <w:t xml:space="preserve"> beépíthető olyan környezetbe, amely</w:t>
      </w:r>
      <w:r w:rsidR="00450FE7">
        <w:t>ben a fejlesztés hatékonyabban történhet (pl.: C#</w:t>
      </w:r>
      <w:r w:rsidR="00580442">
        <w:t xml:space="preserve">, </w:t>
      </w:r>
      <w:r w:rsidR="00552705">
        <w:t>P</w:t>
      </w:r>
      <w:r w:rsidR="00450FE7">
        <w:t>ython)</w:t>
      </w:r>
      <w:r w:rsidR="002C53C3">
        <w:t>.</w:t>
      </w:r>
      <w:r w:rsidR="00450FE7">
        <w:t xml:space="preserve"> </w:t>
      </w:r>
    </w:p>
    <w:p w14:paraId="46BF91C4" w14:textId="41359397" w:rsidR="00B4104A" w:rsidRDefault="006E6221" w:rsidP="001E4386">
      <w:pPr>
        <w:pStyle w:val="Cmsor1"/>
      </w:pPr>
      <w:bookmarkStart w:id="4" w:name="_Toc88163738"/>
      <w:r>
        <w:lastRenderedPageBreak/>
        <w:t>Megvalósítás</w:t>
      </w:r>
      <w:bookmarkEnd w:id="4"/>
    </w:p>
    <w:p w14:paraId="714EB008" w14:textId="7D70E160" w:rsidR="0086606F" w:rsidRPr="0086606F" w:rsidRDefault="0086606F" w:rsidP="0086606F">
      <w:pPr>
        <w:ind w:firstLine="0"/>
      </w:pPr>
      <w:r>
        <w:t>Skálázhatóság, algoritmus prototipizálás</w:t>
      </w:r>
    </w:p>
    <w:p w14:paraId="689FA118" w14:textId="52A610EC" w:rsidR="006E6221" w:rsidRDefault="006E6221" w:rsidP="001E4386">
      <w:pPr>
        <w:pStyle w:val="Cmsor1"/>
      </w:pPr>
      <w:bookmarkStart w:id="5" w:name="_Toc88163739"/>
      <w:r>
        <w:lastRenderedPageBreak/>
        <w:t xml:space="preserve">Az alkalmazás </w:t>
      </w:r>
      <w:r w:rsidR="001F60A6">
        <w:t>telepítése</w:t>
      </w:r>
      <w:r>
        <w:t xml:space="preserve">, </w:t>
      </w:r>
      <w:r w:rsidR="001F60A6">
        <w:t>használata</w:t>
      </w:r>
      <w:bookmarkEnd w:id="5"/>
    </w:p>
    <w:p w14:paraId="55CF13A3" w14:textId="77777777" w:rsidR="001F60A6" w:rsidRPr="001E4386" w:rsidRDefault="001F60A6" w:rsidP="001F60A6">
      <w:pPr>
        <w:pStyle w:val="Cmsor2"/>
      </w:pPr>
      <w:bookmarkStart w:id="6" w:name="_Toc88163740"/>
      <w:r w:rsidRPr="001E4386">
        <w:t>Az alkalmazás funkciói</w:t>
      </w:r>
      <w:bookmarkEnd w:id="6"/>
    </w:p>
    <w:p w14:paraId="14424A36" w14:textId="6CA5D715" w:rsidR="001F60A6" w:rsidRPr="001E4386" w:rsidRDefault="001F60A6" w:rsidP="001F60A6">
      <w:pPr>
        <w:pStyle w:val="Cmsor2"/>
      </w:pPr>
      <w:bookmarkStart w:id="7" w:name="_Toc88163741"/>
      <w:r>
        <w:t>Példa bemenet</w:t>
      </w:r>
      <w:bookmarkEnd w:id="7"/>
    </w:p>
    <w:p w14:paraId="5EB27A05" w14:textId="77777777" w:rsidR="001F60A6" w:rsidRPr="001F60A6" w:rsidRDefault="001F60A6" w:rsidP="001F60A6">
      <w:pPr>
        <w:ind w:firstLine="0"/>
      </w:pPr>
    </w:p>
    <w:p w14:paraId="0294559D" w14:textId="2038D1A3" w:rsidR="006E6221" w:rsidRDefault="006E6221" w:rsidP="001E4386">
      <w:pPr>
        <w:pStyle w:val="Cmsor1"/>
      </w:pPr>
      <w:bookmarkStart w:id="8" w:name="_Toc88163742"/>
      <w:r>
        <w:lastRenderedPageBreak/>
        <w:t>Összefoglaló</w:t>
      </w:r>
      <w:bookmarkEnd w:id="8"/>
    </w:p>
    <w:p w14:paraId="56C3066C" w14:textId="6B3DF910" w:rsidR="006E6221" w:rsidRPr="006E6221" w:rsidRDefault="006E6221" w:rsidP="001E4386">
      <w:pPr>
        <w:pStyle w:val="Fejezetcimszmozsnlkl"/>
        <w:rPr>
          <w:i/>
          <w:iCs/>
        </w:rPr>
      </w:pPr>
      <w:bookmarkStart w:id="9" w:name="_Toc88163743"/>
      <w:r w:rsidRPr="006E6221">
        <w:rPr>
          <w:rStyle w:val="Kiemels"/>
          <w:i w:val="0"/>
          <w:iCs w:val="0"/>
        </w:rPr>
        <w:lastRenderedPageBreak/>
        <w:t>Felhasznált eszközök</w:t>
      </w:r>
      <w:bookmarkEnd w:id="9"/>
    </w:p>
    <w:p w14:paraId="421390F8" w14:textId="5CB2B534" w:rsidR="0037381F" w:rsidRDefault="0037381F" w:rsidP="006E6221"/>
    <w:p w14:paraId="03AD40E8" w14:textId="77777777" w:rsidR="00225F65" w:rsidRPr="0037381F" w:rsidRDefault="00225F65" w:rsidP="00225F65"/>
    <w:p w14:paraId="289FAA59" w14:textId="77777777" w:rsidR="0063585C" w:rsidRDefault="0063585C" w:rsidP="001E4386">
      <w:pPr>
        <w:pStyle w:val="Fejezetcimszmozsnlkl"/>
      </w:pPr>
      <w:bookmarkStart w:id="10" w:name="_Toc88163744"/>
      <w:r w:rsidRPr="00B50CAA">
        <w:lastRenderedPageBreak/>
        <w:t>Irodalomjegyzék</w:t>
      </w:r>
      <w:bookmarkEnd w:id="10"/>
    </w:p>
    <w:p w14:paraId="4C89A339" w14:textId="77777777" w:rsidR="00B50CAA" w:rsidRDefault="00B50CAA" w:rsidP="001E4386">
      <w:pPr>
        <w:pStyle w:val="Fejezetcimszmozsnlkl"/>
      </w:pPr>
      <w:bookmarkStart w:id="11" w:name="_Toc88163745"/>
      <w:r>
        <w:lastRenderedPageBreak/>
        <w:t>Függelék</w:t>
      </w:r>
      <w:bookmarkEnd w:id="11"/>
    </w:p>
    <w:p w14:paraId="5747A86F" w14:textId="77777777" w:rsidR="00B50CAA" w:rsidRDefault="00B50CAA" w:rsidP="00B50CAA"/>
    <w:sectPr w:rsidR="00B50CAA" w:rsidSect="00D23BFC">
      <w:headerReference w:type="even" r:id="rId10"/>
      <w:footerReference w:type="default" r:id="rId11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2642C" w14:textId="77777777" w:rsidR="00C71013" w:rsidRDefault="00C71013">
      <w:r>
        <w:separator/>
      </w:r>
    </w:p>
  </w:endnote>
  <w:endnote w:type="continuationSeparator" w:id="0">
    <w:p w14:paraId="1845B5E0" w14:textId="77777777" w:rsidR="00C71013" w:rsidRDefault="00C71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52064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58FA9" w14:textId="75A2ABF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 w:rsidR="00BF4292">
      <w:rPr>
        <w:rStyle w:val="Oldalszm"/>
        <w:noProof/>
      </w:rPr>
      <w:t>12</w:t>
    </w:r>
    <w:r w:rsidR="0063585C"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D5EF2" w14:textId="77777777" w:rsidR="00C71013" w:rsidRDefault="00C71013">
      <w:r>
        <w:separator/>
      </w:r>
    </w:p>
  </w:footnote>
  <w:footnote w:type="continuationSeparator" w:id="0">
    <w:p w14:paraId="0EDAA1C7" w14:textId="77777777" w:rsidR="00C71013" w:rsidRDefault="00C71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52A8D" w14:textId="77777777" w:rsidR="0063585C" w:rsidRDefault="0063585C"/>
  <w:p w14:paraId="2FBE2084" w14:textId="77777777" w:rsidR="0063585C" w:rsidRDefault="0063585C"/>
  <w:p w14:paraId="2BF231C2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1876A894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62F4"/>
    <w:rsid w:val="000110AB"/>
    <w:rsid w:val="0001192F"/>
    <w:rsid w:val="000A7483"/>
    <w:rsid w:val="000B53E0"/>
    <w:rsid w:val="00162232"/>
    <w:rsid w:val="00171054"/>
    <w:rsid w:val="001A57BC"/>
    <w:rsid w:val="001A5E39"/>
    <w:rsid w:val="001E4386"/>
    <w:rsid w:val="001F60A6"/>
    <w:rsid w:val="002102C3"/>
    <w:rsid w:val="00225F65"/>
    <w:rsid w:val="00227347"/>
    <w:rsid w:val="00232E43"/>
    <w:rsid w:val="00267677"/>
    <w:rsid w:val="002841F9"/>
    <w:rsid w:val="002A76E7"/>
    <w:rsid w:val="002C53C3"/>
    <w:rsid w:val="002D0621"/>
    <w:rsid w:val="002D7DA9"/>
    <w:rsid w:val="002E1D2A"/>
    <w:rsid w:val="00302BB3"/>
    <w:rsid w:val="00313013"/>
    <w:rsid w:val="00350AEC"/>
    <w:rsid w:val="0037381F"/>
    <w:rsid w:val="003A4CDB"/>
    <w:rsid w:val="003E70B1"/>
    <w:rsid w:val="003F5425"/>
    <w:rsid w:val="00410924"/>
    <w:rsid w:val="00450FE7"/>
    <w:rsid w:val="00455B94"/>
    <w:rsid w:val="0048395A"/>
    <w:rsid w:val="004851C7"/>
    <w:rsid w:val="00486C1A"/>
    <w:rsid w:val="004A4B8D"/>
    <w:rsid w:val="00502A30"/>
    <w:rsid w:val="005202C0"/>
    <w:rsid w:val="005524FC"/>
    <w:rsid w:val="00552705"/>
    <w:rsid w:val="00576495"/>
    <w:rsid w:val="00580442"/>
    <w:rsid w:val="005D3443"/>
    <w:rsid w:val="005E01E0"/>
    <w:rsid w:val="005F3404"/>
    <w:rsid w:val="0062185B"/>
    <w:rsid w:val="0063585C"/>
    <w:rsid w:val="00641018"/>
    <w:rsid w:val="00650C7C"/>
    <w:rsid w:val="00675281"/>
    <w:rsid w:val="00681E99"/>
    <w:rsid w:val="00692605"/>
    <w:rsid w:val="006A1B7F"/>
    <w:rsid w:val="006B00FC"/>
    <w:rsid w:val="006D338C"/>
    <w:rsid w:val="006E6221"/>
    <w:rsid w:val="006F512E"/>
    <w:rsid w:val="00700E3A"/>
    <w:rsid w:val="00730B3C"/>
    <w:rsid w:val="007404F7"/>
    <w:rsid w:val="00760739"/>
    <w:rsid w:val="0077362E"/>
    <w:rsid w:val="00816BCB"/>
    <w:rsid w:val="00854BDC"/>
    <w:rsid w:val="0086606F"/>
    <w:rsid w:val="008A6D77"/>
    <w:rsid w:val="008E7228"/>
    <w:rsid w:val="0090541F"/>
    <w:rsid w:val="00940CB1"/>
    <w:rsid w:val="0098532E"/>
    <w:rsid w:val="009A32B9"/>
    <w:rsid w:val="009B1AB8"/>
    <w:rsid w:val="009C1C93"/>
    <w:rsid w:val="009E67D2"/>
    <w:rsid w:val="00A3048F"/>
    <w:rsid w:val="00A34DC4"/>
    <w:rsid w:val="00AB511F"/>
    <w:rsid w:val="00AC5163"/>
    <w:rsid w:val="00AE05C4"/>
    <w:rsid w:val="00B13FD0"/>
    <w:rsid w:val="00B4104A"/>
    <w:rsid w:val="00B50CAA"/>
    <w:rsid w:val="00B96880"/>
    <w:rsid w:val="00BE25AE"/>
    <w:rsid w:val="00BF4292"/>
    <w:rsid w:val="00C00B3C"/>
    <w:rsid w:val="00C017FE"/>
    <w:rsid w:val="00C2686E"/>
    <w:rsid w:val="00C31260"/>
    <w:rsid w:val="00C53F92"/>
    <w:rsid w:val="00C71013"/>
    <w:rsid w:val="00C73DEE"/>
    <w:rsid w:val="00C84464"/>
    <w:rsid w:val="00C91669"/>
    <w:rsid w:val="00C94815"/>
    <w:rsid w:val="00CF09DC"/>
    <w:rsid w:val="00D07335"/>
    <w:rsid w:val="00D1632F"/>
    <w:rsid w:val="00D23BFC"/>
    <w:rsid w:val="00D429F2"/>
    <w:rsid w:val="00D53F5A"/>
    <w:rsid w:val="00D81927"/>
    <w:rsid w:val="00D95E2C"/>
    <w:rsid w:val="00DD6A58"/>
    <w:rsid w:val="00E07EE4"/>
    <w:rsid w:val="00E42F0D"/>
    <w:rsid w:val="00E8385C"/>
    <w:rsid w:val="00E86A0C"/>
    <w:rsid w:val="00ED24FC"/>
    <w:rsid w:val="00EE1A1F"/>
    <w:rsid w:val="00EE2264"/>
    <w:rsid w:val="00F050F9"/>
    <w:rsid w:val="00F5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A32B9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rsid w:val="001E4386"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37</TotalTime>
  <Pages>9</Pages>
  <Words>360</Words>
  <Characters>2486</Characters>
  <Application>Microsoft Office Word</Application>
  <DocSecurity>0</DocSecurity>
  <Lines>20</Lines>
  <Paragraphs>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XXX Tanszék</Company>
  <LinksUpToDate>false</LinksUpToDate>
  <CharactersWithSpaces>2841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Gábor Németh</cp:lastModifiedBy>
  <cp:revision>19</cp:revision>
  <cp:lastPrinted>2002-07-08T12:51:00Z</cp:lastPrinted>
  <dcterms:created xsi:type="dcterms:W3CDTF">2020-12-26T16:34:00Z</dcterms:created>
  <dcterms:modified xsi:type="dcterms:W3CDTF">2021-11-18T20:35:00Z</dcterms:modified>
</cp:coreProperties>
</file>